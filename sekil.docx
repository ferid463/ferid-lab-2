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32D58" w14:textId="77777777" w:rsidR="00675554" w:rsidRPr="00675554" w:rsidRDefault="00675554" w:rsidP="00675554">
      <w:proofErr w:type="spellStart"/>
      <w:r>
        <w:t>Sekil</w:t>
      </w:r>
      <w:proofErr w:type="spellEnd"/>
      <w:r>
        <w:t xml:space="preserve"> link </w:t>
      </w:r>
      <w:r w:rsidRPr="00675554">
        <w:t>"https://i.postimg.cc/xj4YVyMh/Whats-App-Image-2025-04-10-at-20-25-48.jpg"</w:t>
      </w:r>
    </w:p>
    <w:p w14:paraId="762657B4" w14:textId="19BAC03A" w:rsidR="00CA6B27" w:rsidRPr="00675554" w:rsidRDefault="00675554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29B432C8" wp14:editId="2EAA883A">
            <wp:extent cx="2343150" cy="3124200"/>
            <wp:effectExtent l="0" t="0" r="0" b="0"/>
            <wp:docPr id="207960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098" cy="313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B27" w:rsidRPr="006755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54"/>
    <w:rsid w:val="00675554"/>
    <w:rsid w:val="00CA6B27"/>
    <w:rsid w:val="00E9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BE64E"/>
  <w15:chartTrackingRefBased/>
  <w15:docId w15:val="{718CA453-A9C9-4660-B1C1-85F59486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root\Office16\1033\QuickStyles\word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word2013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Farid Jabrailov</cp:lastModifiedBy>
  <cp:revision>1</cp:revision>
  <dcterms:created xsi:type="dcterms:W3CDTF">2025-04-19T06:32:00Z</dcterms:created>
  <dcterms:modified xsi:type="dcterms:W3CDTF">2025-04-19T06:33:00Z</dcterms:modified>
</cp:coreProperties>
</file>